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</w:t>
      </w:r>
      <w:proofErr w:type="spellStart"/>
      <w:r w:rsidRPr="004E3422">
        <w:rPr>
          <w:rFonts w:ascii="BO Regular" w:hAnsi="BO Regular" w:cs="Arial"/>
          <w:sz w:val="17"/>
          <w:szCs w:val="17"/>
        </w:rPr>
        <w:t>for</w:t>
      </w:r>
      <w:proofErr w:type="spellEnd"/>
      <w:r w:rsidRPr="004E3422">
        <w:rPr>
          <w:rFonts w:ascii="BO Regular" w:hAnsi="BO Regular" w:cs="Arial"/>
          <w:sz w:val="17"/>
          <w:szCs w:val="17"/>
        </w:rPr>
        <w:t xml:space="preserve">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proofErr w:type="spellStart"/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</w:t>
      </w:r>
      <w:proofErr w:type="spellEnd"/>
      <w:r w:rsidRPr="004E3422">
        <w:rPr>
          <w:rFonts w:ascii="BO Regular" w:hAnsi="BO Regular" w:cs="BORegular-Normal"/>
          <w:spacing w:val="-2"/>
          <w:sz w:val="16"/>
          <w:szCs w:val="16"/>
        </w:rPr>
        <w:t xml:space="preserve">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</w:t>
      </w:r>
      <w:proofErr w:type="gramStart"/>
      <w:r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>
        <w:rPr>
          <w:rFonts w:ascii="BO Regular" w:hAnsi="BO Regular" w:cs="BORegular-Normal"/>
          <w:sz w:val="16"/>
          <w:szCs w:val="16"/>
          <w:lang w:val="en-GB"/>
        </w:rPr>
        <w:t>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</w:t>
      </w:r>
      <w:proofErr w:type="gramStart"/>
      <w:r w:rsidRPr="004E3422"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 w:rsidRPr="004E3422">
        <w:rPr>
          <w:rFonts w:ascii="BO Regular" w:hAnsi="BO Regular" w:cs="BORegular-Normal"/>
          <w:sz w:val="16"/>
          <w:szCs w:val="16"/>
          <w:lang w:val="en-GB"/>
        </w:rPr>
        <w:t>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4C475ED4" w:rsidR="002A22F6" w:rsidRPr="00DC32C2" w:rsidRDefault="00772076" w:rsidP="00765A56">
      <w:pPr>
        <w:rPr>
          <w:rFonts w:ascii="Arial" w:eastAsia="Arial" w:hAnsi="Arial" w:cs="Arial"/>
          <w:spacing w:val="1"/>
          <w:w w:val="102"/>
          <w:sz w:val="21"/>
          <w:szCs w:val="21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EA0799">
        <w:rPr>
          <w:rFonts w:ascii="Arial" w:eastAsia="Arial" w:hAnsi="Arial" w:cs="Arial"/>
          <w:spacing w:val="1"/>
          <w:w w:val="102"/>
          <w:sz w:val="21"/>
          <w:szCs w:val="21"/>
        </w:rPr>
        <w:t>28</w:t>
      </w:r>
      <w:r w:rsidR="00F822CA">
        <w:rPr>
          <w:rFonts w:ascii="Arial" w:eastAsia="Arial" w:hAnsi="Arial" w:cs="Arial"/>
          <w:spacing w:val="1"/>
          <w:w w:val="102"/>
          <w:sz w:val="21"/>
          <w:szCs w:val="21"/>
        </w:rPr>
        <w:t>.0</w:t>
      </w:r>
      <w:r w:rsidR="002C438A">
        <w:rPr>
          <w:rFonts w:ascii="Arial" w:eastAsia="Arial" w:hAnsi="Arial" w:cs="Arial"/>
          <w:spacing w:val="1"/>
          <w:w w:val="102"/>
          <w:sz w:val="21"/>
          <w:szCs w:val="21"/>
        </w:rPr>
        <w:t>8</w:t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76D239DB" w:rsidR="002A22F6" w:rsidRPr="002A22F6" w:rsidRDefault="002C438A" w:rsidP="00EA0799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Donnerstag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7D7629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</w:t>
            </w:r>
            <w:r w:rsidR="00EA0799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7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.0</w:t>
            </w: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8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1AE0134F" w:rsidR="002A22F6" w:rsidRPr="002A22F6" w:rsidRDefault="00D311D7" w:rsidP="00EA0799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EA0799">
              <w:rPr>
                <w:rFonts w:ascii="Arial" w:eastAsia="Arial" w:hAnsi="Arial" w:cs="Arial"/>
                <w:spacing w:val="2"/>
                <w:sz w:val="22"/>
                <w:szCs w:val="22"/>
              </w:rPr>
              <w:t>2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 w:rsidR="00EA0799">
              <w:rPr>
                <w:rFonts w:ascii="Arial" w:eastAsia="Arial" w:hAnsi="Arial" w:cs="Arial"/>
                <w:spacing w:val="1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EA0799">
              <w:rPr>
                <w:rFonts w:ascii="Arial" w:eastAsia="Arial" w:hAnsi="Arial" w:cs="Arial"/>
                <w:spacing w:val="2"/>
                <w:sz w:val="22"/>
                <w:szCs w:val="22"/>
              </w:rPr>
              <w:t>3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EA0799"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7D7629">
              <w:rPr>
                <w:rFonts w:ascii="Arial" w:eastAsia="Arial" w:hAnsi="Arial" w:cs="Arial"/>
                <w:spacing w:val="2"/>
                <w:sz w:val="22"/>
                <w:szCs w:val="22"/>
              </w:rPr>
              <w:t>5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37A04EE4" w:rsidR="002A22F6" w:rsidRPr="002A22F6" w:rsidRDefault="00FE5C97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Teams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5477F">
        <w:trPr>
          <w:trHeight w:val="337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5896D741" w:rsidR="0014372E" w:rsidRPr="00FB6A94" w:rsidRDefault="007D7629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0DA1B4A7" w:rsidR="0014372E" w:rsidRPr="0014372E" w:rsidRDefault="00EA0799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D7629">
        <w:trPr>
          <w:trHeight w:val="324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3BF70DA7" w:rsidR="0014372E" w:rsidRPr="00FB6A94" w:rsidRDefault="007B74ED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Bernd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7280F729" w:rsidR="001349C0" w:rsidRDefault="007D7629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652B1B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652B1B">
        <w:trPr>
          <w:trHeight w:val="39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652B1B">
        <w:trPr>
          <w:trHeight w:val="51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A3E73" w14:textId="55B9791B" w:rsidR="009F3A32" w:rsidRDefault="009F3A32" w:rsidP="002C438A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15220D37" w14:textId="109CDE3A" w:rsidR="00C10562" w:rsidRDefault="007D7629" w:rsidP="002C438A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  <w:r w:rsidR="002C438A">
              <w:rPr>
                <w:rFonts w:ascii="Arial" w:hAnsi="Arial" w:cs="Arial"/>
                <w:color w:val="000000"/>
                <w:sz w:val="20"/>
              </w:rPr>
              <w:t>:</w:t>
            </w:r>
          </w:p>
          <w:p w14:paraId="2FAF0845" w14:textId="4A1F2AE1" w:rsidR="00EA0799" w:rsidRPr="006A514A" w:rsidRDefault="006A514A" w:rsidP="00EA0799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Trainieren des Modells auf Rechner mit Leistungsfähiger Grafikkarte</w:t>
            </w:r>
          </w:p>
          <w:p w14:paraId="28BCD839" w14:textId="46A06A23" w:rsidR="006A514A" w:rsidRDefault="006A514A" w:rsidP="00EA0799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Gliederungsentwurf wurde erstellt und vorgestellt</w:t>
            </w:r>
          </w:p>
          <w:p w14:paraId="13149F47" w14:textId="5645E719" w:rsidR="006A514A" w:rsidRPr="001A15B8" w:rsidRDefault="006A514A" w:rsidP="001A15B8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Niederschrift der Masterarbeit hat begonnen</w:t>
            </w:r>
          </w:p>
          <w:p w14:paraId="4ECAFBA7" w14:textId="6427E3F4" w:rsidR="007D7629" w:rsidRPr="00EA0799" w:rsidRDefault="00EA0799" w:rsidP="00EA0799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</w:t>
            </w:r>
            <w:r w:rsidR="007D7629" w:rsidRPr="00EA0799">
              <w:rPr>
                <w:rFonts w:ascii="Arial" w:hAnsi="Arial" w:cs="Arial"/>
                <w:color w:val="000000"/>
                <w:sz w:val="20"/>
              </w:rPr>
              <w:t>ttmann:</w:t>
            </w:r>
          </w:p>
          <w:p w14:paraId="2F5D5534" w14:textId="77777777" w:rsidR="007D7629" w:rsidRDefault="007D7629" w:rsidP="007D7629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1E7F7B3A" w14:textId="2ABE6078" w:rsidR="009F3A32" w:rsidRPr="00652B1B" w:rsidRDefault="006A514A" w:rsidP="006A514A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Erweiterung des Datensatzes zur Handlungsklassifizierung</w:t>
            </w:r>
          </w:p>
          <w:p w14:paraId="106AAFA5" w14:textId="46AA4BEB" w:rsidR="00652B1B" w:rsidRPr="00652B1B" w:rsidRDefault="00652B1B" w:rsidP="006A514A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Präsentation der überarbeiteten Gliederung</w:t>
            </w:r>
          </w:p>
          <w:p w14:paraId="648796DC" w14:textId="18FDFD5B" w:rsidR="006A514A" w:rsidRDefault="006A514A" w:rsidP="006A514A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Auftrennen des Datensatzes in Trainings und Testdaten, anschließend eine Aufnahme mit </w:t>
            </w:r>
            <w:r w:rsidR="001A15B8">
              <w:rPr>
                <w:rFonts w:ascii="Arial" w:hAnsi="Arial" w:cs="Arial"/>
                <w:color w:val="000000"/>
                <w:sz w:val="20"/>
                <w:lang w:val="de-DE"/>
              </w:rPr>
              <w:t>synthetischen</w:t>
            </w:r>
            <w:bookmarkStart w:id="2" w:name="_GoBack"/>
            <w:bookmarkEnd w:id="2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Stimmen durchgeführt. 24 Englische Akzente sprechen 116 Testsätze </w:t>
            </w:r>
            <w:r w:rsidRPr="006A514A">
              <w:rPr>
                <w:rFonts w:ascii="Arial" w:hAnsi="Arial" w:cs="Arial"/>
                <w:color w:val="000000"/>
                <w:sz w:val="20"/>
                <w:lang w:val="de-DE"/>
              </w:rPr>
              <w:sym w:font="Wingdings" w:char="F0E8"/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2784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Wav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Dateien als Testdatensatz</w:t>
            </w:r>
          </w:p>
          <w:p w14:paraId="03A7DF1F" w14:textId="22E90570" w:rsidR="009F3A32" w:rsidRPr="001A15B8" w:rsidRDefault="006A514A" w:rsidP="00C97E88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Beginn der Niederschrif</w:t>
            </w:r>
            <w:r w:rsidR="001A15B8">
              <w:rPr>
                <w:rFonts w:ascii="Arial" w:hAnsi="Arial" w:cs="Arial"/>
                <w:color w:val="000000"/>
                <w:sz w:val="20"/>
                <w:lang w:val="de-DE"/>
              </w:rPr>
              <w:t>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1EB7238F" w:rsidR="00C5311A" w:rsidRPr="00C5311A" w:rsidRDefault="007B74ED" w:rsidP="002C438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7D7629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33E22723" w:rsidR="000C081D" w:rsidRPr="00C5311A" w:rsidRDefault="007B74ED" w:rsidP="00652B1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</w:t>
            </w:r>
            <w:r w:rsidR="002C438A">
              <w:rPr>
                <w:rFonts w:ascii="Arial" w:hAnsi="Arial" w:cs="Arial"/>
                <w:color w:val="000000"/>
                <w:sz w:val="20"/>
              </w:rPr>
              <w:t>W3</w:t>
            </w:r>
            <w:r w:rsidR="00652B1B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A16633" w:rsidRPr="002A22F6" w14:paraId="77F1FB8F" w14:textId="77777777" w:rsidTr="00652B1B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652B1B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F432A" w14:textId="4BA296B7" w:rsidR="00227E01" w:rsidRDefault="00227E01" w:rsidP="00C10562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07F71E0A" w14:textId="64771FBD" w:rsidR="00227E01" w:rsidRPr="00227E01" w:rsidRDefault="00DE3D1D" w:rsidP="00227E01">
            <w:pPr>
              <w:rPr>
                <w:rFonts w:ascii="Arial" w:hAnsi="Arial" w:cs="Arial"/>
                <w:color w:val="000000"/>
                <w:sz w:val="20"/>
              </w:rPr>
            </w:pPr>
            <w:r w:rsidRPr="00227E01">
              <w:rPr>
                <w:rFonts w:ascii="Arial" w:hAnsi="Arial" w:cs="Arial"/>
                <w:color w:val="000000"/>
                <w:sz w:val="20"/>
              </w:rPr>
              <w:t>Herr Krimpmann</w:t>
            </w:r>
            <w:r w:rsidR="009F3A32">
              <w:rPr>
                <w:rFonts w:ascii="Arial" w:hAnsi="Arial" w:cs="Arial"/>
                <w:color w:val="000000"/>
                <w:sz w:val="20"/>
              </w:rPr>
              <w:t xml:space="preserve"> und Herr </w:t>
            </w:r>
            <w:proofErr w:type="spellStart"/>
            <w:r w:rsidR="009F3A32"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  <w:r w:rsidR="00227E01" w:rsidRPr="00227E01">
              <w:rPr>
                <w:rFonts w:ascii="Arial" w:hAnsi="Arial" w:cs="Arial"/>
                <w:color w:val="000000"/>
                <w:sz w:val="20"/>
              </w:rPr>
              <w:t>:</w:t>
            </w:r>
          </w:p>
          <w:p w14:paraId="1978D57B" w14:textId="6139E3B3" w:rsidR="006A514A" w:rsidRDefault="006A514A" w:rsidP="006A514A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Anforderungen (aus dem Lastenheft) können mit in die Masterarbeit, Herr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Möllenbeck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schlug vor dieses Thema in der Einleitung mit abzuhandeln</w:t>
            </w:r>
          </w:p>
          <w:p w14:paraId="0E2F4B31" w14:textId="77777777" w:rsidR="00652B1B" w:rsidRDefault="006A514A" w:rsidP="006A514A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Trainingsdaten (316 Sätze) auch Aufnehmen und klassifizieren lassen</w:t>
            </w:r>
          </w:p>
          <w:p w14:paraId="1FCB061C" w14:textId="710EAE98" w:rsidR="006A514A" w:rsidRDefault="00652B1B" w:rsidP="006A514A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Die Überschriften sind noch zu überarbeiten</w:t>
            </w:r>
            <w:r w:rsidR="006A514A">
              <w:rPr>
                <w:rFonts w:ascii="Arial" w:hAnsi="Arial" w:cs="Arial"/>
                <w:color w:val="000000"/>
                <w:sz w:val="20"/>
                <w:lang w:val="de-DE"/>
              </w:rPr>
              <w:t xml:space="preserve"> </w:t>
            </w:r>
          </w:p>
          <w:p w14:paraId="0D519DF2" w14:textId="0F24F454" w:rsidR="001A15B8" w:rsidRPr="00C97E88" w:rsidRDefault="001A15B8" w:rsidP="006A514A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Herr Montorio sollte in den Grundlagen Kapiteln die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Konvolutions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Netzwerke beschreiben</w:t>
            </w:r>
          </w:p>
          <w:p w14:paraId="3B6AEF4A" w14:textId="77777777" w:rsidR="00C97E88" w:rsidRDefault="00C97E88" w:rsidP="00652B1B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636A870D" w14:textId="4767EF1A" w:rsidR="00652B1B" w:rsidRPr="00652B1B" w:rsidRDefault="00652B1B" w:rsidP="00652B1B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2DB10E63" w:rsidR="00944FF6" w:rsidRPr="0014372E" w:rsidRDefault="009F3A32" w:rsidP="004943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lastRenderedPageBreak/>
              <w:t>ChKr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MoeBe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652B1B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1D443D42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652B1B">
        <w:trPr>
          <w:trHeight w:val="591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5D6F2E57" w:rsidR="00FD4E27" w:rsidRPr="00145C1F" w:rsidRDefault="00652B1B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Schreiben</w:t>
            </w:r>
            <w:r w:rsidR="001A15B8">
              <w:rPr>
                <w:rFonts w:ascii="Arial" w:hAnsi="Arial" w:cs="Arial"/>
                <w:color w:val="000000"/>
                <w:sz w:val="20"/>
              </w:rPr>
              <w:t xml:space="preserve"> der Masterarbeit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527BED29" w:rsidR="00E13B81" w:rsidRPr="0054428D" w:rsidRDefault="00D7416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A96490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1C9F76D0" w:rsidR="00FD4E27" w:rsidRPr="0054428D" w:rsidRDefault="00145C1F" w:rsidP="00A103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A10363">
              <w:rPr>
                <w:rFonts w:ascii="Arial" w:hAnsi="Arial" w:cs="Arial"/>
                <w:color w:val="000000"/>
                <w:sz w:val="20"/>
              </w:rPr>
              <w:t>3</w:t>
            </w:r>
            <w:r w:rsidR="00652B1B">
              <w:rPr>
                <w:rFonts w:ascii="Arial" w:hAnsi="Arial" w:cs="Arial"/>
                <w:color w:val="000000"/>
                <w:sz w:val="20"/>
              </w:rPr>
              <w:t>5</w:t>
            </w:r>
            <w:r w:rsidR="00C97E88">
              <w:rPr>
                <w:rFonts w:ascii="Arial" w:hAnsi="Arial" w:cs="Arial"/>
                <w:color w:val="000000"/>
                <w:sz w:val="20"/>
              </w:rPr>
              <w:t xml:space="preserve"> ff.</w:t>
            </w:r>
          </w:p>
        </w:tc>
      </w:tr>
      <w:tr w:rsidR="009F3A32" w:rsidRPr="00C5311A" w14:paraId="24842CAD" w14:textId="77777777" w:rsidTr="00652B1B">
        <w:trPr>
          <w:trHeight w:val="561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30409" w14:textId="2C9DD2D8" w:rsidR="009F3A32" w:rsidRDefault="00652B1B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Aufnahmen erstellen für Trainingsdaten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EAD66" w14:textId="3DAE74AC" w:rsidR="009F3A32" w:rsidRDefault="00652B1B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23FB" w14:textId="68BEB9E8" w:rsidR="009F3A32" w:rsidRDefault="00652B1B" w:rsidP="00A103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KW35/36</w:t>
            </w:r>
          </w:p>
        </w:tc>
      </w:tr>
    </w:tbl>
    <w:p w14:paraId="5D6C15FD" w14:textId="73ED5F2E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31968" w14:textId="77777777" w:rsidR="00FE05A5" w:rsidRDefault="00FE05A5">
      <w:r>
        <w:separator/>
      </w:r>
    </w:p>
  </w:endnote>
  <w:endnote w:type="continuationSeparator" w:id="0">
    <w:p w14:paraId="5015B57B" w14:textId="77777777" w:rsidR="00FE05A5" w:rsidRDefault="00FE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default"/>
  </w:font>
  <w:font w:name="BORegular-Bold">
    <w:altName w:val="Times New Roman"/>
    <w:charset w:val="00"/>
    <w:family w:val="auto"/>
    <w:pitch w:val="default"/>
  </w:font>
  <w:font w:name="BORegular-Normal">
    <w:altName w:val="Times New Roman"/>
    <w:charset w:val="00"/>
    <w:family w:val="auto"/>
    <w:pitch w:val="default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19191" w14:textId="77777777" w:rsidR="00FE05A5" w:rsidRDefault="00FE05A5">
      <w:r>
        <w:separator/>
      </w:r>
    </w:p>
  </w:footnote>
  <w:footnote w:type="continuationSeparator" w:id="0">
    <w:p w14:paraId="5AE01144" w14:textId="77777777" w:rsidR="00FE05A5" w:rsidRDefault="00FE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0CD7"/>
    <w:multiLevelType w:val="hybridMultilevel"/>
    <w:tmpl w:val="8550D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6A60"/>
    <w:multiLevelType w:val="hybridMultilevel"/>
    <w:tmpl w:val="71704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B26E1"/>
    <w:multiLevelType w:val="hybridMultilevel"/>
    <w:tmpl w:val="A154C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42F80"/>
    <w:multiLevelType w:val="hybridMultilevel"/>
    <w:tmpl w:val="875A0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F126C"/>
    <w:multiLevelType w:val="hybridMultilevel"/>
    <w:tmpl w:val="F73A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35B8D"/>
    <w:multiLevelType w:val="hybridMultilevel"/>
    <w:tmpl w:val="FB6CEB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27D66"/>
    <w:multiLevelType w:val="hybridMultilevel"/>
    <w:tmpl w:val="1C265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14877"/>
    <w:multiLevelType w:val="hybridMultilevel"/>
    <w:tmpl w:val="1296562C"/>
    <w:lvl w:ilvl="0" w:tplc="41F22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480456"/>
    <w:multiLevelType w:val="hybridMultilevel"/>
    <w:tmpl w:val="51E6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111B95"/>
    <w:multiLevelType w:val="hybridMultilevel"/>
    <w:tmpl w:val="D122B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D7F03"/>
    <w:multiLevelType w:val="hybridMultilevel"/>
    <w:tmpl w:val="E278C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7A2AB3"/>
    <w:multiLevelType w:val="hybridMultilevel"/>
    <w:tmpl w:val="7F7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21D47"/>
    <w:multiLevelType w:val="hybridMultilevel"/>
    <w:tmpl w:val="CBB45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19"/>
  </w:num>
  <w:num w:numId="7">
    <w:abstractNumId w:val="8"/>
  </w:num>
  <w:num w:numId="8">
    <w:abstractNumId w:val="23"/>
  </w:num>
  <w:num w:numId="9">
    <w:abstractNumId w:val="9"/>
  </w:num>
  <w:num w:numId="10">
    <w:abstractNumId w:val="3"/>
  </w:num>
  <w:num w:numId="11">
    <w:abstractNumId w:val="12"/>
  </w:num>
  <w:num w:numId="12">
    <w:abstractNumId w:val="11"/>
  </w:num>
  <w:num w:numId="13">
    <w:abstractNumId w:val="17"/>
  </w:num>
  <w:num w:numId="14">
    <w:abstractNumId w:val="21"/>
  </w:num>
  <w:num w:numId="15">
    <w:abstractNumId w:val="14"/>
  </w:num>
  <w:num w:numId="16">
    <w:abstractNumId w:val="15"/>
  </w:num>
  <w:num w:numId="17">
    <w:abstractNumId w:val="20"/>
  </w:num>
  <w:num w:numId="18">
    <w:abstractNumId w:val="7"/>
  </w:num>
  <w:num w:numId="19">
    <w:abstractNumId w:val="2"/>
  </w:num>
  <w:num w:numId="20">
    <w:abstractNumId w:val="18"/>
  </w:num>
  <w:num w:numId="21">
    <w:abstractNumId w:val="13"/>
  </w:num>
  <w:num w:numId="22">
    <w:abstractNumId w:val="22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057F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0F18"/>
    <w:rsid w:val="000D20D7"/>
    <w:rsid w:val="000D4087"/>
    <w:rsid w:val="000D4DC7"/>
    <w:rsid w:val="000D5F08"/>
    <w:rsid w:val="000D6FB4"/>
    <w:rsid w:val="001030EB"/>
    <w:rsid w:val="00103308"/>
    <w:rsid w:val="0012464B"/>
    <w:rsid w:val="001320AF"/>
    <w:rsid w:val="001349C0"/>
    <w:rsid w:val="0014369F"/>
    <w:rsid w:val="0014372E"/>
    <w:rsid w:val="00145C1F"/>
    <w:rsid w:val="001616C1"/>
    <w:rsid w:val="00175F7A"/>
    <w:rsid w:val="00177E28"/>
    <w:rsid w:val="001915C5"/>
    <w:rsid w:val="001A15B8"/>
    <w:rsid w:val="001A2293"/>
    <w:rsid w:val="001C076D"/>
    <w:rsid w:val="001C09D2"/>
    <w:rsid w:val="001E59BA"/>
    <w:rsid w:val="001E5AF3"/>
    <w:rsid w:val="001F3639"/>
    <w:rsid w:val="001F7610"/>
    <w:rsid w:val="00201A88"/>
    <w:rsid w:val="00202054"/>
    <w:rsid w:val="002039B0"/>
    <w:rsid w:val="00215A61"/>
    <w:rsid w:val="00222570"/>
    <w:rsid w:val="002257E0"/>
    <w:rsid w:val="00227E01"/>
    <w:rsid w:val="00236F90"/>
    <w:rsid w:val="00240350"/>
    <w:rsid w:val="00243FB2"/>
    <w:rsid w:val="002478D2"/>
    <w:rsid w:val="00252D59"/>
    <w:rsid w:val="00255032"/>
    <w:rsid w:val="00262D4A"/>
    <w:rsid w:val="002676AF"/>
    <w:rsid w:val="002739B7"/>
    <w:rsid w:val="00276497"/>
    <w:rsid w:val="00287FA6"/>
    <w:rsid w:val="002937CE"/>
    <w:rsid w:val="00293CAA"/>
    <w:rsid w:val="00293E72"/>
    <w:rsid w:val="002A01ED"/>
    <w:rsid w:val="002A1FCA"/>
    <w:rsid w:val="002A22F6"/>
    <w:rsid w:val="002A445E"/>
    <w:rsid w:val="002B48A1"/>
    <w:rsid w:val="002C34EB"/>
    <w:rsid w:val="002C438A"/>
    <w:rsid w:val="002E06A8"/>
    <w:rsid w:val="002E5893"/>
    <w:rsid w:val="00302EE8"/>
    <w:rsid w:val="003072DE"/>
    <w:rsid w:val="003168AB"/>
    <w:rsid w:val="00317161"/>
    <w:rsid w:val="00320954"/>
    <w:rsid w:val="003418E2"/>
    <w:rsid w:val="003425EE"/>
    <w:rsid w:val="0035649C"/>
    <w:rsid w:val="0037466F"/>
    <w:rsid w:val="00376E52"/>
    <w:rsid w:val="00380D71"/>
    <w:rsid w:val="003B123E"/>
    <w:rsid w:val="003B3BE5"/>
    <w:rsid w:val="003B5EC9"/>
    <w:rsid w:val="003C09D8"/>
    <w:rsid w:val="003C2883"/>
    <w:rsid w:val="003E7A6A"/>
    <w:rsid w:val="003F184F"/>
    <w:rsid w:val="00415E81"/>
    <w:rsid w:val="0042223C"/>
    <w:rsid w:val="004242D2"/>
    <w:rsid w:val="00437324"/>
    <w:rsid w:val="00440FFD"/>
    <w:rsid w:val="00442FAD"/>
    <w:rsid w:val="0045495E"/>
    <w:rsid w:val="00457477"/>
    <w:rsid w:val="00462851"/>
    <w:rsid w:val="004714C0"/>
    <w:rsid w:val="00482FA6"/>
    <w:rsid w:val="00483100"/>
    <w:rsid w:val="00483C52"/>
    <w:rsid w:val="00486275"/>
    <w:rsid w:val="00494316"/>
    <w:rsid w:val="00496A6D"/>
    <w:rsid w:val="004974AB"/>
    <w:rsid w:val="004A20D1"/>
    <w:rsid w:val="004A4154"/>
    <w:rsid w:val="004A4924"/>
    <w:rsid w:val="004B3F79"/>
    <w:rsid w:val="004D1064"/>
    <w:rsid w:val="004E3422"/>
    <w:rsid w:val="004E438F"/>
    <w:rsid w:val="004F2EAA"/>
    <w:rsid w:val="004F6597"/>
    <w:rsid w:val="00525127"/>
    <w:rsid w:val="0054428D"/>
    <w:rsid w:val="0055229D"/>
    <w:rsid w:val="00552789"/>
    <w:rsid w:val="00552B41"/>
    <w:rsid w:val="005571BD"/>
    <w:rsid w:val="005645BE"/>
    <w:rsid w:val="00573FA8"/>
    <w:rsid w:val="00587D4B"/>
    <w:rsid w:val="005931BB"/>
    <w:rsid w:val="005A089D"/>
    <w:rsid w:val="005C21B4"/>
    <w:rsid w:val="005C30A3"/>
    <w:rsid w:val="005D68A3"/>
    <w:rsid w:val="005E4316"/>
    <w:rsid w:val="00617A8D"/>
    <w:rsid w:val="00632B60"/>
    <w:rsid w:val="00637247"/>
    <w:rsid w:val="006520EA"/>
    <w:rsid w:val="00652877"/>
    <w:rsid w:val="00652B1B"/>
    <w:rsid w:val="00662F68"/>
    <w:rsid w:val="0066711A"/>
    <w:rsid w:val="00685451"/>
    <w:rsid w:val="006A046A"/>
    <w:rsid w:val="006A3810"/>
    <w:rsid w:val="006A514A"/>
    <w:rsid w:val="006B2799"/>
    <w:rsid w:val="006B2E46"/>
    <w:rsid w:val="006B7866"/>
    <w:rsid w:val="006B7D4A"/>
    <w:rsid w:val="006C0B1D"/>
    <w:rsid w:val="006D0ADF"/>
    <w:rsid w:val="006E131C"/>
    <w:rsid w:val="006E160E"/>
    <w:rsid w:val="006E612F"/>
    <w:rsid w:val="006E68A3"/>
    <w:rsid w:val="006F5598"/>
    <w:rsid w:val="00723E19"/>
    <w:rsid w:val="0075477F"/>
    <w:rsid w:val="00760005"/>
    <w:rsid w:val="00765A56"/>
    <w:rsid w:val="00772076"/>
    <w:rsid w:val="00783147"/>
    <w:rsid w:val="00784D14"/>
    <w:rsid w:val="00794ACB"/>
    <w:rsid w:val="00795BE2"/>
    <w:rsid w:val="00796E63"/>
    <w:rsid w:val="007B18F5"/>
    <w:rsid w:val="007B286F"/>
    <w:rsid w:val="007B50FB"/>
    <w:rsid w:val="007B74ED"/>
    <w:rsid w:val="007C06CC"/>
    <w:rsid w:val="007D5F15"/>
    <w:rsid w:val="007D7629"/>
    <w:rsid w:val="007E1F7A"/>
    <w:rsid w:val="007E4E14"/>
    <w:rsid w:val="007F2169"/>
    <w:rsid w:val="00803958"/>
    <w:rsid w:val="0080637C"/>
    <w:rsid w:val="00823FCD"/>
    <w:rsid w:val="00825A6D"/>
    <w:rsid w:val="008319A1"/>
    <w:rsid w:val="008352DA"/>
    <w:rsid w:val="008420B5"/>
    <w:rsid w:val="00850C38"/>
    <w:rsid w:val="00860BDF"/>
    <w:rsid w:val="00861990"/>
    <w:rsid w:val="00866DAC"/>
    <w:rsid w:val="008714E0"/>
    <w:rsid w:val="00874EC2"/>
    <w:rsid w:val="00885E83"/>
    <w:rsid w:val="0088746F"/>
    <w:rsid w:val="00893E9E"/>
    <w:rsid w:val="008A6603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647"/>
    <w:rsid w:val="00914B6C"/>
    <w:rsid w:val="00915401"/>
    <w:rsid w:val="00944FF6"/>
    <w:rsid w:val="00946D30"/>
    <w:rsid w:val="00967D74"/>
    <w:rsid w:val="00971FDB"/>
    <w:rsid w:val="009862BE"/>
    <w:rsid w:val="009C23FD"/>
    <w:rsid w:val="009F3A32"/>
    <w:rsid w:val="00A10363"/>
    <w:rsid w:val="00A16633"/>
    <w:rsid w:val="00A16BE0"/>
    <w:rsid w:val="00A200A2"/>
    <w:rsid w:val="00A20243"/>
    <w:rsid w:val="00A310D0"/>
    <w:rsid w:val="00A365D7"/>
    <w:rsid w:val="00A54674"/>
    <w:rsid w:val="00A566CD"/>
    <w:rsid w:val="00A6449E"/>
    <w:rsid w:val="00A66104"/>
    <w:rsid w:val="00A67CEC"/>
    <w:rsid w:val="00A703AD"/>
    <w:rsid w:val="00A70C3A"/>
    <w:rsid w:val="00A70C58"/>
    <w:rsid w:val="00A7241D"/>
    <w:rsid w:val="00A73755"/>
    <w:rsid w:val="00A73B4D"/>
    <w:rsid w:val="00A915B7"/>
    <w:rsid w:val="00A96490"/>
    <w:rsid w:val="00A97172"/>
    <w:rsid w:val="00AB0B04"/>
    <w:rsid w:val="00AB1C42"/>
    <w:rsid w:val="00AD5861"/>
    <w:rsid w:val="00AE1A00"/>
    <w:rsid w:val="00AE5B11"/>
    <w:rsid w:val="00AF01D1"/>
    <w:rsid w:val="00AF1B1A"/>
    <w:rsid w:val="00B1382D"/>
    <w:rsid w:val="00B156F3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3199"/>
    <w:rsid w:val="00BA4BCA"/>
    <w:rsid w:val="00BD44CA"/>
    <w:rsid w:val="00BD4F2B"/>
    <w:rsid w:val="00BE5335"/>
    <w:rsid w:val="00BF2831"/>
    <w:rsid w:val="00BF4C94"/>
    <w:rsid w:val="00C02B67"/>
    <w:rsid w:val="00C052CF"/>
    <w:rsid w:val="00C10562"/>
    <w:rsid w:val="00C1212F"/>
    <w:rsid w:val="00C16DBF"/>
    <w:rsid w:val="00C35573"/>
    <w:rsid w:val="00C45C98"/>
    <w:rsid w:val="00C5311A"/>
    <w:rsid w:val="00C535AE"/>
    <w:rsid w:val="00C57953"/>
    <w:rsid w:val="00C62218"/>
    <w:rsid w:val="00C74B9F"/>
    <w:rsid w:val="00C87DCB"/>
    <w:rsid w:val="00C907ED"/>
    <w:rsid w:val="00C960EC"/>
    <w:rsid w:val="00C97E88"/>
    <w:rsid w:val="00CA04EC"/>
    <w:rsid w:val="00CB318F"/>
    <w:rsid w:val="00CB79D5"/>
    <w:rsid w:val="00CC13D3"/>
    <w:rsid w:val="00CD0630"/>
    <w:rsid w:val="00CD5EAC"/>
    <w:rsid w:val="00CF1163"/>
    <w:rsid w:val="00D0008D"/>
    <w:rsid w:val="00D02F96"/>
    <w:rsid w:val="00D10A18"/>
    <w:rsid w:val="00D25C60"/>
    <w:rsid w:val="00D311D7"/>
    <w:rsid w:val="00D41337"/>
    <w:rsid w:val="00D443B7"/>
    <w:rsid w:val="00D45D16"/>
    <w:rsid w:val="00D57774"/>
    <w:rsid w:val="00D74166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32C2"/>
    <w:rsid w:val="00DC4839"/>
    <w:rsid w:val="00DD3BF9"/>
    <w:rsid w:val="00DD7F58"/>
    <w:rsid w:val="00DE3D1D"/>
    <w:rsid w:val="00DE6B3C"/>
    <w:rsid w:val="00DF587E"/>
    <w:rsid w:val="00E13B81"/>
    <w:rsid w:val="00E14BDB"/>
    <w:rsid w:val="00E24F8D"/>
    <w:rsid w:val="00E310E4"/>
    <w:rsid w:val="00E40218"/>
    <w:rsid w:val="00E4156D"/>
    <w:rsid w:val="00E4279B"/>
    <w:rsid w:val="00E542ED"/>
    <w:rsid w:val="00E71235"/>
    <w:rsid w:val="00E729D2"/>
    <w:rsid w:val="00E8175A"/>
    <w:rsid w:val="00E95F0D"/>
    <w:rsid w:val="00EA0799"/>
    <w:rsid w:val="00EC40FE"/>
    <w:rsid w:val="00EC6CD2"/>
    <w:rsid w:val="00ED09FD"/>
    <w:rsid w:val="00ED1DFE"/>
    <w:rsid w:val="00ED7D6D"/>
    <w:rsid w:val="00EE0B95"/>
    <w:rsid w:val="00EF1DC0"/>
    <w:rsid w:val="00EF5422"/>
    <w:rsid w:val="00F003C3"/>
    <w:rsid w:val="00F01C97"/>
    <w:rsid w:val="00F02078"/>
    <w:rsid w:val="00F0559D"/>
    <w:rsid w:val="00F12C7E"/>
    <w:rsid w:val="00F245D1"/>
    <w:rsid w:val="00F32B52"/>
    <w:rsid w:val="00F34520"/>
    <w:rsid w:val="00F40C53"/>
    <w:rsid w:val="00F40E05"/>
    <w:rsid w:val="00F40F12"/>
    <w:rsid w:val="00F44B5B"/>
    <w:rsid w:val="00F512AC"/>
    <w:rsid w:val="00F63166"/>
    <w:rsid w:val="00F822CA"/>
    <w:rsid w:val="00F8365D"/>
    <w:rsid w:val="00F87681"/>
    <w:rsid w:val="00FA3862"/>
    <w:rsid w:val="00FA3CB2"/>
    <w:rsid w:val="00FA493C"/>
    <w:rsid w:val="00FA72E8"/>
    <w:rsid w:val="00FB597B"/>
    <w:rsid w:val="00FC0059"/>
    <w:rsid w:val="00FC6321"/>
    <w:rsid w:val="00FD4E27"/>
    <w:rsid w:val="00FE05A5"/>
    <w:rsid w:val="00FE437A"/>
    <w:rsid w:val="00FE4550"/>
    <w:rsid w:val="00FE5C97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2</Pages>
  <Words>266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20</cp:revision>
  <cp:lastPrinted>2015-04-14T08:57:00Z</cp:lastPrinted>
  <dcterms:created xsi:type="dcterms:W3CDTF">2019-01-17T15:44:00Z</dcterms:created>
  <dcterms:modified xsi:type="dcterms:W3CDTF">2020-08-28T12:54:00Z</dcterms:modified>
</cp:coreProperties>
</file>