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53FB12EF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A96490">
        <w:rPr>
          <w:rFonts w:ascii="Arial" w:eastAsia="Arial" w:hAnsi="Arial" w:cs="Arial"/>
          <w:spacing w:val="1"/>
          <w:w w:val="102"/>
          <w:sz w:val="21"/>
          <w:szCs w:val="21"/>
        </w:rPr>
        <w:t>24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.07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10BA9D55" w:rsidR="002A22F6" w:rsidRPr="002A22F6" w:rsidRDefault="00AF1B1A" w:rsidP="00FE5C97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Freitag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A9649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24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 w:rsidR="00F822CA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7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012502" w:rsidR="002A22F6" w:rsidRPr="002A22F6" w:rsidRDefault="00D311D7" w:rsidP="00944FF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10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3FB3BE8A" w:rsidR="0014372E" w:rsidRPr="00FB6A94" w:rsidRDefault="0075477F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62124419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6490">
        <w:trPr>
          <w:trHeight w:val="39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A923" w14:textId="77777777" w:rsidR="00A96490" w:rsidRDefault="00A96490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Montorio:</w:t>
            </w:r>
          </w:p>
          <w:p w14:paraId="64EAFAB4" w14:textId="51761CE2" w:rsidR="00A96490" w:rsidRPr="00A96490" w:rsidRDefault="00A96490" w:rsidP="00A96490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Blob-d</w:t>
            </w:r>
            <w:r w:rsidRPr="00A96490">
              <w:rPr>
                <w:rFonts w:ascii="Arial" w:hAnsi="Arial" w:cs="Arial"/>
                <w:color w:val="000000"/>
                <w:sz w:val="20"/>
                <w:lang w:val="de-DE"/>
              </w:rPr>
              <w:t>etection</w:t>
            </w:r>
            <w:proofErr w:type="spellEnd"/>
            <w:r w:rsidRPr="00A96490">
              <w:rPr>
                <w:rFonts w:ascii="Arial" w:hAnsi="Arial" w:cs="Arial"/>
                <w:color w:val="000000"/>
                <w:sz w:val="20"/>
                <w:lang w:val="de-DE"/>
              </w:rPr>
              <w:t xml:space="preserve"> wird verworfen, da mit weniger Aufwand (Framerate senken)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ähnliche Entlastung des ALF Rechners geschaffen wird.</w:t>
            </w:r>
          </w:p>
          <w:p w14:paraId="00EA2854" w14:textId="29A3E609" w:rsidR="00222570" w:rsidRDefault="0004057F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Dittmann und </w:t>
            </w:r>
            <w:r w:rsidR="0075477F">
              <w:rPr>
                <w:rFonts w:ascii="Arial" w:hAnsi="Arial" w:cs="Arial"/>
                <w:color w:val="000000"/>
                <w:sz w:val="20"/>
              </w:rPr>
              <w:t>Montorio</w:t>
            </w:r>
            <w:r w:rsidR="007B74ED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03A7DF1F" w14:textId="5A27721C" w:rsidR="000D0F18" w:rsidRPr="00AF1B1A" w:rsidRDefault="00482FA6" w:rsidP="00AF1B1A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Prä</w:t>
            </w:r>
            <w:r w:rsidR="00A96490">
              <w:rPr>
                <w:rFonts w:ascii="Arial" w:hAnsi="Arial" w:cs="Arial"/>
                <w:color w:val="000000"/>
                <w:sz w:val="20"/>
                <w:lang w:val="de-DE"/>
              </w:rPr>
              <w:t xml:space="preserve">sentation der zusammengeführten Projektteile in Form von drei Videos. Veröffentlichung der </w:t>
            </w:r>
            <w:proofErr w:type="spellStart"/>
            <w:r w:rsidR="00A96490">
              <w:rPr>
                <w:rFonts w:ascii="Arial" w:hAnsi="Arial" w:cs="Arial"/>
                <w:color w:val="000000"/>
                <w:sz w:val="20"/>
                <w:lang w:val="de-DE"/>
              </w:rPr>
              <w:t>Zielpose</w:t>
            </w:r>
            <w:proofErr w:type="spellEnd"/>
            <w:r w:rsidR="00A96490">
              <w:rPr>
                <w:rFonts w:ascii="Arial" w:hAnsi="Arial" w:cs="Arial"/>
                <w:color w:val="000000"/>
                <w:sz w:val="20"/>
                <w:lang w:val="de-DE"/>
              </w:rPr>
              <w:t xml:space="preserve"> bereitet noch Timing-Probleme (Knoten ist später online, als die Pose in ROS veröffentlicht wird)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0D702B2D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5E4316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129F2C6A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  <w:r w:rsidR="000D0F18"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C78B" w14:textId="77777777" w:rsidR="00494316" w:rsidRPr="00494316" w:rsidRDefault="00FE5C97" w:rsidP="00494316">
            <w:pPr>
              <w:rPr>
                <w:rFonts w:ascii="Arial" w:hAnsi="Arial" w:cs="Arial"/>
                <w:color w:val="000000"/>
                <w:sz w:val="20"/>
              </w:rPr>
            </w:pPr>
            <w:r w:rsidRPr="00494316">
              <w:rPr>
                <w:rFonts w:ascii="Arial" w:hAnsi="Arial" w:cs="Arial"/>
                <w:color w:val="000000"/>
                <w:sz w:val="20"/>
              </w:rPr>
              <w:t>H</w:t>
            </w:r>
            <w:r w:rsidR="00A70C3A" w:rsidRPr="00494316">
              <w:rPr>
                <w:rFonts w:ascii="Arial" w:hAnsi="Arial" w:cs="Arial"/>
                <w:color w:val="000000"/>
                <w:sz w:val="20"/>
              </w:rPr>
              <w:t xml:space="preserve">err </w:t>
            </w:r>
            <w:r w:rsidR="00A96490" w:rsidRPr="00494316">
              <w:rPr>
                <w:rFonts w:ascii="Arial" w:hAnsi="Arial" w:cs="Arial"/>
                <w:color w:val="000000"/>
                <w:sz w:val="20"/>
              </w:rPr>
              <w:t xml:space="preserve">Krimpmann: </w:t>
            </w:r>
          </w:p>
          <w:p w14:paraId="45D38AD5" w14:textId="29AA9736" w:rsidR="00FE5C97" w:rsidRDefault="00A96490" w:rsidP="00494316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T</w:t>
            </w:r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 xml:space="preserve">iming Problem sollte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über die State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Machine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gelöst werden. Stimm</w:t>
            </w:r>
            <w:r w:rsidR="00494316">
              <w:rPr>
                <w:rFonts w:ascii="Arial" w:hAnsi="Arial" w:cs="Arial"/>
                <w:color w:val="000000"/>
                <w:sz w:val="20"/>
                <w:lang w:val="de-DE"/>
              </w:rPr>
              <w:t xml:space="preserve">e </w:t>
            </w:r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 xml:space="preserve">für Text </w:t>
            </w:r>
            <w:proofErr w:type="spellStart"/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>to</w:t>
            </w:r>
            <w:proofErr w:type="spellEnd"/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 xml:space="preserve"> Speech sollte geändert werden.</w:t>
            </w:r>
          </w:p>
          <w:p w14:paraId="636A870D" w14:textId="6B120EEF" w:rsidR="001616C1" w:rsidRPr="00AF1B1A" w:rsidRDefault="00494316" w:rsidP="00AF1B1A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Recherche von </w:t>
            </w:r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>„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oft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art</w:t>
            </w:r>
            <w:proofErr w:type="spellEnd"/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>“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Lösungen bei verwendeten Algorithmen (bzw. gelösten Problemen) sol</w:t>
            </w:r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>l weiterhin betrieben werden</w:t>
            </w:r>
            <w:r w:rsidR="007B286F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 w:rsidR="00AF1B1A">
              <w:rPr>
                <w:rFonts w:ascii="Arial" w:hAnsi="Arial" w:cs="Arial"/>
                <w:color w:val="000000"/>
                <w:sz w:val="20"/>
                <w:lang w:val="de-DE"/>
              </w:rPr>
              <w:t xml:space="preserve"> um diese in den Masterarbeiten zu diskutieren.</w:t>
            </w:r>
            <w:bookmarkStart w:id="2" w:name="_GoBack"/>
            <w:bookmarkEnd w:id="2"/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7E70FB42" w:rsidR="00944FF6" w:rsidRPr="0014372E" w:rsidRDefault="00A70C3A" w:rsidP="004943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Krimpmann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6762C066" w:rsidR="00FD4E27" w:rsidRPr="00145C1F" w:rsidRDefault="00A96490" w:rsidP="00145C1F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Consens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der Programmteile nachpflegen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527BED29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7746169B" w:rsidR="00FD4E27" w:rsidRPr="0054428D" w:rsidRDefault="00145C1F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10363">
              <w:rPr>
                <w:rFonts w:ascii="Arial" w:hAnsi="Arial" w:cs="Arial"/>
                <w:color w:val="000000"/>
                <w:sz w:val="20"/>
              </w:rPr>
              <w:t>31</w:t>
            </w:r>
          </w:p>
        </w:tc>
      </w:tr>
      <w:tr w:rsidR="00A10363" w:rsidRPr="00C5311A" w14:paraId="1DD09CC9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54D3" w14:textId="3040FBB9" w:rsidR="00A10363" w:rsidRPr="00A96490" w:rsidRDefault="00A96490" w:rsidP="00A96490">
            <w:pPr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Text t</w:t>
            </w:r>
            <w:r w:rsidRPr="00A964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o Speech </w:t>
            </w:r>
            <w:proofErr w:type="spellStart"/>
            <w:r w:rsidRPr="00A96490">
              <w:rPr>
                <w:rFonts w:ascii="Arial" w:hAnsi="Arial" w:cs="Arial"/>
                <w:color w:val="000000"/>
                <w:sz w:val="20"/>
                <w:lang w:val="en-US"/>
              </w:rPr>
              <w:t>Stimm</w:t>
            </w:r>
            <w:r w:rsidR="00494316">
              <w:rPr>
                <w:rFonts w:ascii="Arial" w:hAnsi="Arial" w:cs="Arial"/>
                <w:color w:val="000000"/>
                <w:sz w:val="20"/>
                <w:lang w:val="en-US"/>
              </w:rPr>
              <w:t>e</w:t>
            </w:r>
            <w:proofErr w:type="spellEnd"/>
            <w:r w:rsidRPr="00A964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A96490">
              <w:rPr>
                <w:rFonts w:ascii="Arial" w:hAnsi="Arial" w:cs="Arial"/>
                <w:color w:val="000000"/>
                <w:sz w:val="20"/>
                <w:lang w:val="en-US"/>
              </w:rPr>
              <w:t>anpassen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CECA" w14:textId="2F237A8D" w:rsidR="00A10363" w:rsidRDefault="00A10363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E554" w14:textId="3A26410A" w:rsidR="00A10363" w:rsidRDefault="00A10363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3</w:t>
            </w:r>
            <w:r w:rsidR="00A96490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0142F3C7" w:rsidR="00145C1F" w:rsidRPr="00145C1F" w:rsidRDefault="00AF1B1A" w:rsidP="003C288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Recherche, siehe KW 26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1DBC" w14:textId="77777777" w:rsidR="00145C1F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Ditmann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</w:t>
            </w:r>
          </w:p>
          <w:p w14:paraId="51355CF2" w14:textId="74695627" w:rsidR="00AF1B1A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685B46FB" w:rsidR="00145C1F" w:rsidRDefault="00A10363" w:rsidP="00AF1B1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F1B1A">
              <w:rPr>
                <w:rFonts w:ascii="Arial" w:hAnsi="Arial" w:cs="Arial"/>
                <w:color w:val="000000"/>
                <w:sz w:val="20"/>
              </w:rPr>
              <w:t>31 ff.</w:t>
            </w:r>
          </w:p>
        </w:tc>
      </w:tr>
    </w:tbl>
    <w:p w14:paraId="5D6C15FD" w14:textId="73ED5F2E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23B4C" w14:textId="77777777" w:rsidR="005571BD" w:rsidRDefault="005571BD">
      <w:r>
        <w:separator/>
      </w:r>
    </w:p>
  </w:endnote>
  <w:endnote w:type="continuationSeparator" w:id="0">
    <w:p w14:paraId="55D4B3D0" w14:textId="77777777" w:rsidR="005571BD" w:rsidRDefault="0055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E0A8E" w14:textId="77777777" w:rsidR="005571BD" w:rsidRDefault="005571BD">
      <w:r>
        <w:separator/>
      </w:r>
    </w:p>
  </w:footnote>
  <w:footnote w:type="continuationSeparator" w:id="0">
    <w:p w14:paraId="74DCFA21" w14:textId="77777777" w:rsidR="005571BD" w:rsidRDefault="00557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42F80"/>
    <w:multiLevelType w:val="hybridMultilevel"/>
    <w:tmpl w:val="F9EC7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D7F03"/>
    <w:multiLevelType w:val="hybridMultilevel"/>
    <w:tmpl w:val="E278C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4"/>
  </w:num>
  <w:num w:numId="7">
    <w:abstractNumId w:val="5"/>
  </w:num>
  <w:num w:numId="8">
    <w:abstractNumId w:val="17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13"/>
  </w:num>
  <w:num w:numId="14">
    <w:abstractNumId w:val="16"/>
  </w:num>
  <w:num w:numId="15">
    <w:abstractNumId w:val="10"/>
  </w:num>
  <w:num w:numId="16">
    <w:abstractNumId w:val="11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057F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0F18"/>
    <w:rsid w:val="000D20D7"/>
    <w:rsid w:val="000D4087"/>
    <w:rsid w:val="000D4DC7"/>
    <w:rsid w:val="000D5F08"/>
    <w:rsid w:val="000D6FB4"/>
    <w:rsid w:val="001030EB"/>
    <w:rsid w:val="00103308"/>
    <w:rsid w:val="0012464B"/>
    <w:rsid w:val="001349C0"/>
    <w:rsid w:val="0014369F"/>
    <w:rsid w:val="0014372E"/>
    <w:rsid w:val="00145C1F"/>
    <w:rsid w:val="001616C1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CAA"/>
    <w:rsid w:val="00293E72"/>
    <w:rsid w:val="002A01ED"/>
    <w:rsid w:val="002A1FCA"/>
    <w:rsid w:val="002A22F6"/>
    <w:rsid w:val="002A445E"/>
    <w:rsid w:val="002B48A1"/>
    <w:rsid w:val="002C34EB"/>
    <w:rsid w:val="002E06A8"/>
    <w:rsid w:val="002E5893"/>
    <w:rsid w:val="00302EE8"/>
    <w:rsid w:val="003072DE"/>
    <w:rsid w:val="00317161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C2883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714C0"/>
    <w:rsid w:val="00482FA6"/>
    <w:rsid w:val="00483100"/>
    <w:rsid w:val="00483C52"/>
    <w:rsid w:val="00486275"/>
    <w:rsid w:val="00494316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571BD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286F"/>
    <w:rsid w:val="007B50FB"/>
    <w:rsid w:val="007B74ED"/>
    <w:rsid w:val="007C06CC"/>
    <w:rsid w:val="007D5F15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66DAC"/>
    <w:rsid w:val="008714E0"/>
    <w:rsid w:val="00885E83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4FF6"/>
    <w:rsid w:val="00946D30"/>
    <w:rsid w:val="00967D74"/>
    <w:rsid w:val="00971FDB"/>
    <w:rsid w:val="009862BE"/>
    <w:rsid w:val="009C23FD"/>
    <w:rsid w:val="00A10363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3A"/>
    <w:rsid w:val="00A70C58"/>
    <w:rsid w:val="00A7241D"/>
    <w:rsid w:val="00A73B4D"/>
    <w:rsid w:val="00A915B7"/>
    <w:rsid w:val="00A96490"/>
    <w:rsid w:val="00A97172"/>
    <w:rsid w:val="00AB0B04"/>
    <w:rsid w:val="00AB1C42"/>
    <w:rsid w:val="00AD5861"/>
    <w:rsid w:val="00AE1A00"/>
    <w:rsid w:val="00AE5B11"/>
    <w:rsid w:val="00AF1B1A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52CF"/>
    <w:rsid w:val="00C1212F"/>
    <w:rsid w:val="00C16DBF"/>
    <w:rsid w:val="00C5311A"/>
    <w:rsid w:val="00C535AE"/>
    <w:rsid w:val="00C57953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D5EAC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0559D"/>
    <w:rsid w:val="00F12C7E"/>
    <w:rsid w:val="00F245D1"/>
    <w:rsid w:val="00F32B52"/>
    <w:rsid w:val="00F34520"/>
    <w:rsid w:val="00F40C53"/>
    <w:rsid w:val="00F40E05"/>
    <w:rsid w:val="00F40F12"/>
    <w:rsid w:val="00F44B5B"/>
    <w:rsid w:val="00F512AC"/>
    <w:rsid w:val="00F63166"/>
    <w:rsid w:val="00F822CA"/>
    <w:rsid w:val="00F8365D"/>
    <w:rsid w:val="00FA3862"/>
    <w:rsid w:val="00FA3CB2"/>
    <w:rsid w:val="00FA72E8"/>
    <w:rsid w:val="00FB597B"/>
    <w:rsid w:val="00FC0059"/>
    <w:rsid w:val="00FC6321"/>
    <w:rsid w:val="00FD4E27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1</Pages>
  <Words>242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15</cp:revision>
  <cp:lastPrinted>2015-04-14T08:57:00Z</cp:lastPrinted>
  <dcterms:created xsi:type="dcterms:W3CDTF">2019-01-17T15:44:00Z</dcterms:created>
  <dcterms:modified xsi:type="dcterms:W3CDTF">2020-07-24T11:21:00Z</dcterms:modified>
</cp:coreProperties>
</file>